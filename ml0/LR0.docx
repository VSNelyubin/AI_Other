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0A6" w:rsidRDefault="001230A6" w:rsidP="00B22970">
      <w:pPr>
        <w:spacing w:before="240" w:after="24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авиационный институт</w:t>
      </w:r>
    </w:p>
    <w:p w:rsidR="001230A6" w:rsidRDefault="001230A6" w:rsidP="00B22970">
      <w:pPr>
        <w:spacing w:before="240" w:after="24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:rsidR="001230A6" w:rsidRDefault="001230A6" w:rsidP="00B22970">
      <w:pPr>
        <w:spacing w:before="240" w:after="24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Институт: «Информационные технологии и прикладная математика»</w:t>
      </w:r>
    </w:p>
    <w:p w:rsidR="001230A6" w:rsidRDefault="001230A6" w:rsidP="00B22970">
      <w:pPr>
        <w:spacing w:before="240" w:after="24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Кафедра: 806 «Вычислительная математика и программирование»</w:t>
      </w:r>
    </w:p>
    <w:p w:rsidR="001230A6" w:rsidRDefault="001230A6" w:rsidP="00B22970">
      <w:pPr>
        <w:spacing w:before="240" w:after="24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</w:p>
    <w:p w:rsidR="001230A6" w:rsidRDefault="001230A6" w:rsidP="00B22970">
      <w:pPr>
        <w:spacing w:before="240" w:after="24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</w:p>
    <w:p w:rsidR="001230A6" w:rsidRDefault="001230A6" w:rsidP="00B22970">
      <w:pPr>
        <w:spacing w:before="240" w:after="240"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1230A6" w:rsidRDefault="001230A6" w:rsidP="00B22970">
      <w:pPr>
        <w:spacing w:before="240" w:after="24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Дисциплина: «Искусственный интеллект»</w:t>
      </w:r>
    </w:p>
    <w:p w:rsidR="001230A6" w:rsidRDefault="001230A6" w:rsidP="00B22970">
      <w:pPr>
        <w:spacing w:before="240" w:after="24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</w:p>
    <w:p w:rsidR="001230A6" w:rsidRDefault="001230A6" w:rsidP="00B22970">
      <w:pPr>
        <w:spacing w:before="240" w:after="24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</w:p>
    <w:p w:rsidR="001230A6" w:rsidRDefault="001230A6" w:rsidP="00B22970">
      <w:pPr>
        <w:spacing w:before="240" w:after="240" w:line="276" w:lineRule="auto"/>
        <w:rPr>
          <w:rFonts w:ascii="Times New Roman" w:hAnsi="Times New Roman" w:cs="Times New Roman"/>
          <w:bCs/>
          <w:sz w:val="22"/>
          <w:szCs w:val="22"/>
        </w:rPr>
      </w:pPr>
    </w:p>
    <w:p w:rsidR="001230A6" w:rsidRDefault="001230A6" w:rsidP="00B22970">
      <w:pPr>
        <w:spacing w:before="240" w:after="24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230A6" w:rsidRDefault="001230A6" w:rsidP="00B22970">
      <w:pPr>
        <w:spacing w:before="240" w:after="24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1230A6" w:rsidRDefault="001230A6" w:rsidP="00B22970">
      <w:pPr>
        <w:spacing w:before="240" w:after="240"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Студент: Нелюбин В.С.</w:t>
      </w:r>
    </w:p>
    <w:p w:rsidR="001230A6" w:rsidRDefault="001230A6" w:rsidP="00B22970">
      <w:pPr>
        <w:spacing w:before="240" w:after="240"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Группа: М8О-406Б-19</w:t>
      </w:r>
    </w:p>
    <w:p w:rsidR="001230A6" w:rsidRDefault="001230A6" w:rsidP="00B22970">
      <w:pPr>
        <w:spacing w:before="240" w:after="240"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Преподаватель: Сошников Д.В.</w:t>
      </w:r>
    </w:p>
    <w:p w:rsidR="001230A6" w:rsidRDefault="001230A6" w:rsidP="00B22970">
      <w:pPr>
        <w:spacing w:before="240" w:after="240"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Дата: 07.12.2022</w:t>
      </w:r>
    </w:p>
    <w:p w:rsidR="001230A6" w:rsidRDefault="001230A6" w:rsidP="00B22970">
      <w:pPr>
        <w:spacing w:before="240" w:after="240"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Оценка:</w:t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1230A6" w:rsidRDefault="001230A6" w:rsidP="00B22970">
      <w:pPr>
        <w:spacing w:before="240" w:after="24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1230A6" w:rsidRDefault="001230A6" w:rsidP="00B22970">
      <w:pPr>
        <w:spacing w:before="240" w:after="24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1230A6" w:rsidRDefault="001230A6" w:rsidP="00B22970">
      <w:pPr>
        <w:spacing w:before="240" w:after="24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1230A6" w:rsidRDefault="001230A6" w:rsidP="00B22970"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Москва 2022</w:t>
      </w:r>
    </w:p>
    <w:p w:rsidR="001230A6" w:rsidRDefault="001230A6" w:rsidP="00B22970"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1230A6" w:rsidRDefault="001230A6" w:rsidP="00B2297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230A6" w:rsidRDefault="001230A6" w:rsidP="00B22970">
      <w:pPr>
        <w:rPr>
          <w:rFonts w:ascii="Calibri" w:hAnsi="Calibri"/>
        </w:rPr>
      </w:pPr>
    </w:p>
    <w:p w:rsidR="001230A6" w:rsidRDefault="001230A6" w:rsidP="00B22970">
      <w:pPr>
        <w:rPr>
          <w:rFonts w:ascii="Calibri" w:hAnsi="Calibri"/>
        </w:rPr>
      </w:pPr>
    </w:p>
    <w:p w:rsidR="001230A6" w:rsidRDefault="001230A6" w:rsidP="009B02EC">
      <w:pPr>
        <w:jc w:val="center"/>
        <w:rPr>
          <w:rFonts w:ascii="Calibri" w:hAnsi="Calibri"/>
          <w:b/>
          <w:sz w:val="28"/>
        </w:rPr>
      </w:pPr>
      <w:r w:rsidRPr="009B02EC">
        <w:rPr>
          <w:rFonts w:ascii="Calibri" w:hAnsi="Calibri"/>
          <w:b/>
          <w:sz w:val="28"/>
        </w:rPr>
        <w:t>Загрузка датасета и первичный анализ</w:t>
      </w:r>
    </w:p>
    <w:p w:rsidR="001230A6" w:rsidRDefault="001230A6" w:rsidP="009B02EC">
      <w:pPr>
        <w:rPr>
          <w:rFonts w:ascii="Calibri" w:hAnsi="Calibri"/>
        </w:rPr>
      </w:pPr>
      <w:r>
        <w:rPr>
          <w:rFonts w:ascii="Calibri" w:hAnsi="Calibri"/>
        </w:rPr>
        <w:t xml:space="preserve">Выведем первые 5 строк датасета </w:t>
      </w:r>
    </w:p>
    <w:p w:rsidR="001230A6" w:rsidRDefault="001230A6" w:rsidP="009B02EC">
      <w:pPr>
        <w:rPr>
          <w:rFonts w:ascii="Calibri" w:hAnsi="Calibri"/>
        </w:rPr>
      </w:pPr>
      <w:r w:rsidRPr="00F236F4">
        <w:rPr>
          <w:rFonts w:ascii="Calibri" w:hAnsi="Calibr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62.75pt;height:79.5pt;visibility:visible">
            <v:imagedata r:id="rId7" o:title=""/>
          </v:shape>
        </w:pict>
      </w:r>
    </w:p>
    <w:p w:rsidR="001230A6" w:rsidRDefault="001230A6" w:rsidP="009B02EC">
      <w:pPr>
        <w:rPr>
          <w:rFonts w:ascii="Calibri" w:hAnsi="Calibri"/>
        </w:rPr>
      </w:pPr>
      <w:r>
        <w:rPr>
          <w:rFonts w:ascii="Calibri" w:hAnsi="Calibri"/>
        </w:rPr>
        <w:t xml:space="preserve">Отобразим размер </w:t>
      </w:r>
    </w:p>
    <w:p w:rsidR="001230A6" w:rsidRDefault="001230A6" w:rsidP="009B02EC">
      <w:pPr>
        <w:jc w:val="center"/>
        <w:rPr>
          <w:rFonts w:ascii="Calibri" w:hAnsi="Calibri"/>
        </w:rPr>
      </w:pPr>
      <w:r w:rsidRPr="00F236F4">
        <w:rPr>
          <w:rFonts w:ascii="Calibri" w:hAnsi="Calibri"/>
          <w:noProof/>
        </w:rPr>
        <w:pict>
          <v:shape id="Рисунок 2" o:spid="_x0000_i1026" type="#_x0000_t75" style="width:154.5pt;height:51.75pt;visibility:visible">
            <v:imagedata r:id="rId8" o:title=""/>
          </v:shape>
        </w:pict>
      </w:r>
    </w:p>
    <w:p w:rsidR="001230A6" w:rsidRDefault="001230A6" w:rsidP="009B02EC">
      <w:pPr>
        <w:rPr>
          <w:rFonts w:ascii="Calibri" w:hAnsi="Calibri"/>
        </w:rPr>
      </w:pPr>
      <w:r>
        <w:rPr>
          <w:rFonts w:ascii="Calibri" w:hAnsi="Calibri"/>
        </w:rPr>
        <w:t xml:space="preserve">Выведем общую информацию </w:t>
      </w:r>
    </w:p>
    <w:p w:rsidR="001230A6" w:rsidRDefault="001230A6" w:rsidP="009B02EC">
      <w:pPr>
        <w:jc w:val="center"/>
        <w:rPr>
          <w:rFonts w:ascii="Calibri" w:hAnsi="Calibri"/>
        </w:rPr>
      </w:pPr>
      <w:r w:rsidRPr="00F236F4">
        <w:rPr>
          <w:rFonts w:ascii="Calibri" w:hAnsi="Calibri"/>
          <w:noProof/>
        </w:rPr>
        <w:pict>
          <v:shape id="Рисунок 3" o:spid="_x0000_i1027" type="#_x0000_t75" style="width:264pt;height:278.25pt;visibility:visible">
            <v:imagedata r:id="rId9" o:title=""/>
          </v:shape>
        </w:pict>
      </w:r>
    </w:p>
    <w:p w:rsidR="001230A6" w:rsidRDefault="001230A6" w:rsidP="009B02EC">
      <w:pPr>
        <w:jc w:val="center"/>
        <w:rPr>
          <w:rFonts w:ascii="Calibri" w:hAnsi="Calibri"/>
        </w:rPr>
      </w:pPr>
    </w:p>
    <w:p w:rsidR="001230A6" w:rsidRPr="009B02EC" w:rsidRDefault="001230A6" w:rsidP="009B02EC">
      <w:pPr>
        <w:jc w:val="center"/>
        <w:rPr>
          <w:rFonts w:ascii="Calibri" w:hAnsi="Calibri"/>
          <w:b/>
          <w:sz w:val="28"/>
        </w:rPr>
      </w:pPr>
      <w:r w:rsidRPr="009B02EC">
        <w:rPr>
          <w:rFonts w:ascii="Calibri" w:hAnsi="Calibri"/>
          <w:b/>
          <w:sz w:val="28"/>
        </w:rPr>
        <w:t>Описание столбцов датасата</w:t>
      </w:r>
    </w:p>
    <w:p w:rsidR="001230A6" w:rsidRPr="009B02EC" w:rsidRDefault="001230A6" w:rsidP="009B02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 w:rsidRPr="009B02EC">
        <w:rPr>
          <w:rFonts w:ascii="Helvetica" w:hAnsi="Helvetica" w:cs="Times New Roman"/>
          <w:color w:val="000000"/>
          <w:sz w:val="21"/>
          <w:szCs w:val="21"/>
        </w:rPr>
        <w:t>Passengerid - это id пассажира.</w:t>
      </w:r>
    </w:p>
    <w:p w:rsidR="001230A6" w:rsidRPr="009B02EC" w:rsidRDefault="001230A6" w:rsidP="009B02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 w:rsidRPr="009B02EC">
        <w:rPr>
          <w:rFonts w:ascii="Helvetica" w:hAnsi="Helvetica" w:cs="Times New Roman"/>
          <w:color w:val="000000"/>
          <w:sz w:val="21"/>
          <w:szCs w:val="21"/>
        </w:rPr>
        <w:t>Survived - столбец, говорит о том выжил ли пассажир, принимает значение 0 или 1 . 1 если выжил , 0 если нет. Является целивой перменной, которую будем предсказывать. Только 342 человека выжило</w:t>
      </w:r>
    </w:p>
    <w:p w:rsidR="001230A6" w:rsidRPr="009B02EC" w:rsidRDefault="001230A6" w:rsidP="009B02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 w:rsidRPr="009B02EC">
        <w:rPr>
          <w:rFonts w:ascii="Helvetica" w:hAnsi="Helvetica" w:cs="Times New Roman"/>
          <w:color w:val="000000"/>
          <w:sz w:val="21"/>
          <w:szCs w:val="21"/>
        </w:rPr>
        <w:t>Pclass - фича, говорящая о том ,к какому классу в корабле относится пассажир. Может принимать значения 1,2,3. В основном люди 3 класса</w:t>
      </w:r>
    </w:p>
    <w:p w:rsidR="001230A6" w:rsidRPr="009B02EC" w:rsidRDefault="001230A6" w:rsidP="009B02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 w:rsidRPr="009B02EC">
        <w:rPr>
          <w:rFonts w:ascii="Helvetica" w:hAnsi="Helvetica" w:cs="Times New Roman"/>
          <w:color w:val="000000"/>
          <w:sz w:val="21"/>
          <w:szCs w:val="21"/>
        </w:rPr>
        <w:t>Name- имя пассажира.</w:t>
      </w:r>
    </w:p>
    <w:p w:rsidR="001230A6" w:rsidRPr="009B02EC" w:rsidRDefault="001230A6" w:rsidP="009B02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 w:rsidRPr="009B02EC">
        <w:rPr>
          <w:rFonts w:ascii="Helvetica" w:hAnsi="Helvetica" w:cs="Times New Roman"/>
          <w:color w:val="000000"/>
          <w:sz w:val="21"/>
          <w:szCs w:val="21"/>
        </w:rPr>
        <w:t>Sex - пол пассажира. Мужчин больше чем женщин</w:t>
      </w:r>
    </w:p>
    <w:p w:rsidR="001230A6" w:rsidRPr="009B02EC" w:rsidRDefault="001230A6" w:rsidP="009B02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 w:rsidRPr="009B02EC">
        <w:rPr>
          <w:rFonts w:ascii="Helvetica" w:hAnsi="Helvetica" w:cs="Times New Roman"/>
          <w:color w:val="000000"/>
          <w:sz w:val="21"/>
          <w:szCs w:val="21"/>
        </w:rPr>
        <w:t>Age - возраст пассажира. 5 самых распрастараненных возрастов 24, 22, 18, 18 , 30. В этом столбце есть пропуски.</w:t>
      </w:r>
    </w:p>
    <w:p w:rsidR="001230A6" w:rsidRPr="009B02EC" w:rsidRDefault="001230A6" w:rsidP="009B02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 w:rsidRPr="009B02EC">
        <w:rPr>
          <w:rFonts w:ascii="Helvetica" w:hAnsi="Helvetica" w:cs="Times New Roman"/>
          <w:color w:val="000000"/>
          <w:sz w:val="21"/>
          <w:szCs w:val="21"/>
        </w:rPr>
        <w:t>SibSp — содержит информацию о количестве родственников 2-го порядка (муж, жена, братья, сетры).Пропусков нет. Большинство пассажиров не имеют родственников. 209 имеют только одного родственника</w:t>
      </w:r>
    </w:p>
    <w:p w:rsidR="001230A6" w:rsidRPr="009B02EC" w:rsidRDefault="001230A6" w:rsidP="009B02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 w:rsidRPr="009B02EC">
        <w:rPr>
          <w:rFonts w:ascii="Helvetica" w:hAnsi="Helvetica" w:cs="Times New Roman"/>
          <w:color w:val="000000"/>
          <w:sz w:val="21"/>
          <w:szCs w:val="21"/>
        </w:rPr>
        <w:t>Parch-содержит информацию о количестве родственников на борту 1-го порядка (мать, отец, дети). У большинства людей нет на борту родственников первого порядка</w:t>
      </w:r>
    </w:p>
    <w:p w:rsidR="001230A6" w:rsidRPr="009B02EC" w:rsidRDefault="001230A6" w:rsidP="009B02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 w:rsidRPr="009B02EC">
        <w:rPr>
          <w:rFonts w:ascii="Helvetica" w:hAnsi="Helvetica" w:cs="Times New Roman"/>
          <w:color w:val="000000"/>
          <w:sz w:val="21"/>
          <w:szCs w:val="21"/>
        </w:rPr>
        <w:t>Ticket- код билета пассажира</w:t>
      </w:r>
    </w:p>
    <w:p w:rsidR="001230A6" w:rsidRPr="009B02EC" w:rsidRDefault="001230A6" w:rsidP="009B02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 w:rsidRPr="009B02EC">
        <w:rPr>
          <w:rFonts w:ascii="Helvetica" w:hAnsi="Helvetica" w:cs="Times New Roman"/>
          <w:color w:val="000000"/>
          <w:sz w:val="21"/>
          <w:szCs w:val="21"/>
        </w:rPr>
        <w:t>Fare - цена билета. Пропусков в данных нету. 5 самые частые цен на билет 8.0500, 3.0000, 7.8958, 7.7500, 26.0000.</w:t>
      </w:r>
    </w:p>
    <w:p w:rsidR="001230A6" w:rsidRPr="009B02EC" w:rsidRDefault="001230A6" w:rsidP="009B02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 w:rsidRPr="009B02EC">
        <w:rPr>
          <w:rFonts w:ascii="Helvetica" w:hAnsi="Helvetica" w:cs="Times New Roman"/>
          <w:color w:val="000000"/>
          <w:sz w:val="21"/>
          <w:szCs w:val="21"/>
        </w:rPr>
        <w:t>Cabin- вид каюты пассажира. Пропусков данных очень много, порядка 77%.</w:t>
      </w:r>
    </w:p>
    <w:p w:rsidR="001230A6" w:rsidRPr="009B02EC" w:rsidRDefault="001230A6" w:rsidP="009B02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 w:rsidRPr="009B02EC">
        <w:rPr>
          <w:rFonts w:ascii="Helvetica" w:hAnsi="Helvetica" w:cs="Times New Roman"/>
          <w:color w:val="000000"/>
          <w:sz w:val="21"/>
          <w:szCs w:val="21"/>
        </w:rPr>
        <w:t>Embarked- порт посадки. Есть немного пропусков. Возможные</w:t>
      </w:r>
      <w:r w:rsidRPr="009B02EC">
        <w:rPr>
          <w:rFonts w:ascii="Helvetica" w:hAnsi="Helvetica" w:cs="Times New Roman"/>
          <w:color w:val="000000"/>
          <w:sz w:val="21"/>
          <w:szCs w:val="21"/>
          <w:lang w:val="en-US"/>
        </w:rPr>
        <w:t xml:space="preserve"> </w:t>
      </w:r>
      <w:r w:rsidRPr="009B02EC">
        <w:rPr>
          <w:rFonts w:ascii="Helvetica" w:hAnsi="Helvetica" w:cs="Times New Roman"/>
          <w:color w:val="000000"/>
          <w:sz w:val="21"/>
          <w:szCs w:val="21"/>
        </w:rPr>
        <w:t>значения</w:t>
      </w:r>
      <w:r w:rsidRPr="009B02EC">
        <w:rPr>
          <w:rFonts w:ascii="Helvetica" w:hAnsi="Helvetica" w:cs="Times New Roman"/>
          <w:color w:val="000000"/>
          <w:sz w:val="21"/>
          <w:szCs w:val="21"/>
          <w:lang w:val="en-US"/>
        </w:rPr>
        <w:t xml:space="preserve"> S,C,Q, </w:t>
      </w:r>
      <w:r w:rsidRPr="009B02EC">
        <w:rPr>
          <w:rFonts w:ascii="Helvetica" w:hAnsi="Helvetica" w:cs="Times New Roman"/>
          <w:color w:val="000000"/>
          <w:sz w:val="21"/>
          <w:szCs w:val="21"/>
        </w:rPr>
        <w:t>где</w:t>
      </w:r>
      <w:r w:rsidRPr="009B02EC">
        <w:rPr>
          <w:rFonts w:ascii="Helvetica" w:hAnsi="Helvetica" w:cs="Times New Roman"/>
          <w:color w:val="000000"/>
          <w:sz w:val="21"/>
          <w:szCs w:val="21"/>
          <w:lang w:val="en-US"/>
        </w:rPr>
        <w:t xml:space="preserve"> C — Cherbourg, Q — Queenstown, S — Southampton. </w:t>
      </w:r>
      <w:r w:rsidRPr="009B02EC">
        <w:rPr>
          <w:rFonts w:ascii="Helvetica" w:hAnsi="Helvetica" w:cs="Times New Roman"/>
          <w:color w:val="000000"/>
          <w:sz w:val="21"/>
          <w:szCs w:val="21"/>
        </w:rPr>
        <w:t>Самый частый порт посадки S — Southampton</w:t>
      </w:r>
    </w:p>
    <w:p w:rsidR="001230A6" w:rsidRDefault="001230A6" w:rsidP="009B02EC">
      <w:pPr>
        <w:jc w:val="center"/>
        <w:rPr>
          <w:rFonts w:ascii="Calibri" w:hAnsi="Calibri"/>
        </w:rPr>
      </w:pPr>
    </w:p>
    <w:p w:rsidR="001230A6" w:rsidRDefault="001230A6" w:rsidP="009B02EC">
      <w:pPr>
        <w:jc w:val="center"/>
        <w:rPr>
          <w:rFonts w:ascii="Calibri" w:hAnsi="Calibri"/>
          <w:b/>
          <w:sz w:val="28"/>
        </w:rPr>
      </w:pPr>
      <w:r w:rsidRPr="009B02EC">
        <w:rPr>
          <w:rFonts w:ascii="Calibri" w:hAnsi="Calibri"/>
          <w:b/>
          <w:sz w:val="28"/>
        </w:rPr>
        <w:t>Выводы из первичного анализа данны</w:t>
      </w:r>
      <w:r>
        <w:rPr>
          <w:rFonts w:ascii="Calibri" w:hAnsi="Calibri"/>
          <w:b/>
          <w:sz w:val="28"/>
        </w:rPr>
        <w:t>х</w:t>
      </w:r>
    </w:p>
    <w:p w:rsidR="001230A6" w:rsidRPr="009B02EC" w:rsidRDefault="001230A6" w:rsidP="009B02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 w:rsidRPr="009B02EC">
        <w:rPr>
          <w:rFonts w:ascii="Helvetica" w:hAnsi="Helvetica" w:cs="Times New Roman"/>
          <w:color w:val="000000"/>
          <w:sz w:val="21"/>
          <w:szCs w:val="21"/>
        </w:rPr>
        <w:t>Passengerid, Name, Ticket удаляем</w:t>
      </w:r>
    </w:p>
    <w:p w:rsidR="001230A6" w:rsidRPr="009B02EC" w:rsidRDefault="001230A6" w:rsidP="009B02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 w:rsidRPr="009B02EC">
        <w:rPr>
          <w:rFonts w:ascii="Helvetica" w:hAnsi="Helvetica" w:cs="Times New Roman"/>
          <w:color w:val="000000"/>
          <w:sz w:val="21"/>
          <w:szCs w:val="21"/>
        </w:rPr>
        <w:t>К Sex заменяем на 0 и 1</w:t>
      </w:r>
    </w:p>
    <w:p w:rsidR="001230A6" w:rsidRPr="009B02EC" w:rsidRDefault="001230A6" w:rsidP="009B02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 w:rsidRPr="009B02EC">
        <w:rPr>
          <w:rFonts w:ascii="Helvetica" w:hAnsi="Helvetica" w:cs="Times New Roman"/>
          <w:color w:val="000000"/>
          <w:sz w:val="21"/>
          <w:szCs w:val="21"/>
        </w:rPr>
        <w:t>Age в пропусках заполним через среднее.</w:t>
      </w:r>
    </w:p>
    <w:p w:rsidR="001230A6" w:rsidRPr="009B02EC" w:rsidRDefault="001230A6" w:rsidP="009B02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 w:rsidRPr="009B02EC">
        <w:rPr>
          <w:rFonts w:ascii="Helvetica" w:hAnsi="Helvetica" w:cs="Times New Roman"/>
          <w:color w:val="000000"/>
          <w:sz w:val="21"/>
          <w:szCs w:val="21"/>
        </w:rPr>
        <w:t>Cabin может быть преобразована в логическое значение</w:t>
      </w:r>
    </w:p>
    <w:p w:rsidR="001230A6" w:rsidRPr="009B02EC" w:rsidRDefault="001230A6" w:rsidP="009B02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 w:rsidRPr="009B02EC">
        <w:rPr>
          <w:rFonts w:ascii="Helvetica" w:hAnsi="Helvetica" w:cs="Times New Roman"/>
          <w:color w:val="000000"/>
          <w:sz w:val="21"/>
          <w:szCs w:val="21"/>
        </w:rPr>
        <w:t>Embarked - порт посадки пропуски заполню через самое часто встречаемое значение.</w:t>
      </w:r>
    </w:p>
    <w:p w:rsidR="001230A6" w:rsidRDefault="001230A6" w:rsidP="009B02EC">
      <w:pPr>
        <w:jc w:val="center"/>
        <w:rPr>
          <w:rFonts w:ascii="Calibri" w:hAnsi="Calibri"/>
          <w:b/>
          <w:sz w:val="28"/>
        </w:rPr>
      </w:pPr>
      <w:r w:rsidRPr="009B02EC">
        <w:rPr>
          <w:rFonts w:ascii="Calibri" w:hAnsi="Calibri"/>
          <w:b/>
          <w:sz w:val="28"/>
        </w:rPr>
        <w:t>Преобразования признаков</w:t>
      </w:r>
    </w:p>
    <w:p w:rsidR="001230A6" w:rsidRDefault="001230A6" w:rsidP="009B02EC">
      <w:pPr>
        <w:rPr>
          <w:rFonts w:ascii="Calibri" w:hAnsi="Calibri"/>
        </w:rPr>
      </w:pPr>
      <w:r>
        <w:rPr>
          <w:rFonts w:ascii="Calibri" w:hAnsi="Calibri"/>
        </w:rPr>
        <w:t>У</w:t>
      </w:r>
      <w:r w:rsidRPr="009B02EC">
        <w:rPr>
          <w:rFonts w:ascii="Calibri" w:hAnsi="Calibri"/>
        </w:rPr>
        <w:t>даляем PassengerId, Name, Ticke</w:t>
      </w:r>
    </w:p>
    <w:p w:rsidR="001230A6" w:rsidRDefault="001230A6" w:rsidP="009B02EC">
      <w:pPr>
        <w:rPr>
          <w:rFonts w:ascii="Calibri" w:hAnsi="Calibri"/>
        </w:rPr>
      </w:pPr>
      <w:r w:rsidRPr="00F236F4">
        <w:rPr>
          <w:rFonts w:ascii="Calibri" w:hAnsi="Calibri"/>
          <w:noProof/>
        </w:rPr>
        <w:pict>
          <v:shape id="Рисунок 4" o:spid="_x0000_i1028" type="#_x0000_t75" style="width:396pt;height:163.5pt;visibility:visible">
            <v:imagedata r:id="rId10" o:title=""/>
          </v:shape>
        </w:pict>
      </w:r>
    </w:p>
    <w:p w:rsidR="001230A6" w:rsidRDefault="001230A6" w:rsidP="009B02EC">
      <w:pPr>
        <w:rPr>
          <w:rFonts w:ascii="Calibri" w:hAnsi="Calibri"/>
        </w:rPr>
      </w:pPr>
      <w:r>
        <w:rPr>
          <w:rFonts w:ascii="Calibri" w:hAnsi="Calibri"/>
        </w:rPr>
        <w:t xml:space="preserve">Преобразуем пол </w:t>
      </w:r>
    </w:p>
    <w:p w:rsidR="001230A6" w:rsidRDefault="001230A6" w:rsidP="009B02EC">
      <w:pPr>
        <w:rPr>
          <w:rFonts w:ascii="Calibri" w:hAnsi="Calibri"/>
        </w:rPr>
      </w:pPr>
      <w:r w:rsidRPr="00F236F4">
        <w:rPr>
          <w:rFonts w:ascii="Calibri" w:hAnsi="Calibri"/>
          <w:noProof/>
        </w:rPr>
        <w:pict>
          <v:shape id="Рисунок 6" o:spid="_x0000_i1029" type="#_x0000_t75" style="width:361.5pt;height:267pt;visibility:visible">
            <v:imagedata r:id="rId11" o:title=""/>
          </v:shape>
        </w:pict>
      </w:r>
    </w:p>
    <w:p w:rsidR="001230A6" w:rsidRDefault="001230A6" w:rsidP="009B02EC">
      <w:pPr>
        <w:rPr>
          <w:rFonts w:ascii="Calibri" w:hAnsi="Calibri"/>
        </w:rPr>
      </w:pPr>
      <w:r w:rsidRPr="009B02EC">
        <w:rPr>
          <w:rFonts w:ascii="Calibri" w:hAnsi="Calibri"/>
        </w:rPr>
        <w:t>Заполняем возраст через среднее</w:t>
      </w:r>
    </w:p>
    <w:p w:rsidR="001230A6" w:rsidRDefault="001230A6" w:rsidP="009B02EC">
      <w:pPr>
        <w:rPr>
          <w:rFonts w:ascii="Calibri" w:hAnsi="Calibri"/>
        </w:rPr>
      </w:pPr>
      <w:r w:rsidRPr="00F236F4">
        <w:rPr>
          <w:rFonts w:ascii="Calibri" w:hAnsi="Calibri"/>
          <w:noProof/>
        </w:rPr>
        <w:pict>
          <v:shape id="Рисунок 9" o:spid="_x0000_i1030" type="#_x0000_t75" style="width:359.25pt;height:21.75pt;visibility:visible">
            <v:imagedata r:id="rId12" o:title=""/>
          </v:shape>
        </w:pict>
      </w:r>
    </w:p>
    <w:p w:rsidR="001230A6" w:rsidRDefault="001230A6" w:rsidP="009B02EC">
      <w:pPr>
        <w:rPr>
          <w:rFonts w:ascii="Calibri" w:hAnsi="Calibri"/>
        </w:rPr>
      </w:pPr>
      <w:r>
        <w:rPr>
          <w:rFonts w:ascii="Calibri" w:hAnsi="Calibri"/>
        </w:rPr>
        <w:t>П</w:t>
      </w:r>
      <w:r w:rsidRPr="009B02EC">
        <w:rPr>
          <w:rFonts w:ascii="Calibri" w:hAnsi="Calibri"/>
        </w:rPr>
        <w:t>реобразуем Cabin</w:t>
      </w:r>
    </w:p>
    <w:p w:rsidR="001230A6" w:rsidRDefault="001230A6" w:rsidP="009B02EC">
      <w:pPr>
        <w:rPr>
          <w:rFonts w:ascii="Calibri" w:hAnsi="Calibri"/>
        </w:rPr>
      </w:pPr>
      <w:r w:rsidRPr="00F236F4">
        <w:rPr>
          <w:rFonts w:ascii="Calibri" w:hAnsi="Calibri"/>
          <w:noProof/>
        </w:rPr>
        <w:pict>
          <v:shape id="Рисунок 10" o:spid="_x0000_i1031" type="#_x0000_t75" style="width:373.5pt;height:198.75pt;visibility:visible">
            <v:imagedata r:id="rId13" o:title=""/>
          </v:shape>
        </w:pict>
      </w:r>
    </w:p>
    <w:p w:rsidR="001230A6" w:rsidRDefault="001230A6" w:rsidP="009B02EC">
      <w:pPr>
        <w:rPr>
          <w:rFonts w:ascii="Calibri" w:hAnsi="Calibri"/>
        </w:rPr>
      </w:pPr>
      <w:r w:rsidRPr="00F236F4">
        <w:rPr>
          <w:rFonts w:ascii="Calibri" w:hAnsi="Calibri"/>
          <w:noProof/>
        </w:rPr>
        <w:pict>
          <v:shape id="Рисунок 11" o:spid="_x0000_i1032" type="#_x0000_t75" style="width:426.75pt;height:294.75pt;visibility:visible">
            <v:imagedata r:id="rId14" o:title=""/>
          </v:shape>
        </w:pict>
      </w:r>
    </w:p>
    <w:p w:rsidR="001230A6" w:rsidRDefault="001230A6" w:rsidP="009B02EC">
      <w:pPr>
        <w:rPr>
          <w:rFonts w:ascii="Calibri" w:hAnsi="Calibri"/>
        </w:rPr>
      </w:pPr>
    </w:p>
    <w:p w:rsidR="001230A6" w:rsidRDefault="001230A6" w:rsidP="009B02EC">
      <w:pPr>
        <w:jc w:val="center"/>
        <w:rPr>
          <w:rFonts w:ascii="Calibri" w:hAnsi="Calibri"/>
          <w:b/>
          <w:sz w:val="28"/>
        </w:rPr>
      </w:pPr>
      <w:r w:rsidRPr="009B02EC">
        <w:rPr>
          <w:rFonts w:ascii="Calibri" w:hAnsi="Calibri"/>
          <w:b/>
          <w:sz w:val="28"/>
        </w:rPr>
        <w:t>Визуализации</w:t>
      </w:r>
    </w:p>
    <w:p w:rsidR="001230A6" w:rsidRDefault="001230A6" w:rsidP="009B02EC">
      <w:pPr>
        <w:rPr>
          <w:rFonts w:ascii="Calibri" w:hAnsi="Calibri"/>
        </w:rPr>
      </w:pPr>
      <w:r w:rsidRPr="0089341B">
        <w:rPr>
          <w:rFonts w:ascii="Calibri" w:hAnsi="Calibri"/>
        </w:rPr>
        <w:t>Визуализация выживших и умерших по соц. положению</w:t>
      </w:r>
    </w:p>
    <w:p w:rsidR="001230A6" w:rsidRDefault="001230A6" w:rsidP="0089341B">
      <w:pPr>
        <w:jc w:val="center"/>
        <w:rPr>
          <w:rFonts w:ascii="Calibri" w:hAnsi="Calibri"/>
        </w:rPr>
      </w:pPr>
      <w:r w:rsidRPr="00F236F4">
        <w:rPr>
          <w:rFonts w:ascii="Calibri" w:hAnsi="Calibri"/>
          <w:noProof/>
        </w:rPr>
        <w:pict>
          <v:shape id="Рисунок 12" o:spid="_x0000_i1033" type="#_x0000_t75" style="width:312.75pt;height:200.25pt;visibility:visible">
            <v:imagedata r:id="rId15" o:title=""/>
          </v:shape>
        </w:pict>
      </w:r>
    </w:p>
    <w:p w:rsidR="001230A6" w:rsidRDefault="001230A6" w:rsidP="0089341B">
      <w:pPr>
        <w:rPr>
          <w:rFonts w:ascii="Calibri" w:hAnsi="Calibri"/>
        </w:rPr>
      </w:pPr>
      <w:r w:rsidRPr="0089341B">
        <w:rPr>
          <w:rFonts w:ascii="Calibri" w:hAnsi="Calibri"/>
        </w:rPr>
        <w:t>Распределение выживших и у умерших по полу</w:t>
      </w:r>
    </w:p>
    <w:p w:rsidR="001230A6" w:rsidRDefault="001230A6" w:rsidP="0089341B">
      <w:pPr>
        <w:jc w:val="center"/>
        <w:rPr>
          <w:rFonts w:ascii="Calibri" w:hAnsi="Calibri"/>
        </w:rPr>
      </w:pPr>
      <w:r w:rsidRPr="00F236F4">
        <w:rPr>
          <w:rFonts w:ascii="Calibri" w:hAnsi="Calibri"/>
          <w:noProof/>
        </w:rPr>
        <w:pict>
          <v:shape id="Рисунок 14" o:spid="_x0000_i1034" type="#_x0000_t75" style="width:317.25pt;height:203.25pt;visibility:visible">
            <v:imagedata r:id="rId16" o:title=""/>
          </v:shape>
        </w:pict>
      </w:r>
    </w:p>
    <w:p w:rsidR="001230A6" w:rsidRDefault="001230A6" w:rsidP="0089341B">
      <w:pPr>
        <w:rPr>
          <w:rFonts w:ascii="Calibri" w:hAnsi="Calibri"/>
        </w:rPr>
      </w:pPr>
      <w:r w:rsidRPr="0089341B">
        <w:rPr>
          <w:rFonts w:ascii="Calibri" w:hAnsi="Calibri"/>
        </w:rPr>
        <w:t>Распределение выживших и у умерших по возрастам</w:t>
      </w:r>
    </w:p>
    <w:p w:rsidR="001230A6" w:rsidRDefault="001230A6" w:rsidP="0089341B">
      <w:pPr>
        <w:rPr>
          <w:rFonts w:ascii="Calibri" w:hAnsi="Calibri"/>
        </w:rPr>
      </w:pPr>
      <w:r w:rsidRPr="00F236F4">
        <w:rPr>
          <w:rFonts w:ascii="Calibri" w:hAnsi="Calibri"/>
          <w:noProof/>
        </w:rPr>
        <w:pict>
          <v:shape id="Рисунок 16" o:spid="_x0000_i1035" type="#_x0000_t75" style="width:465pt;height:187.5pt;visibility:visible">
            <v:imagedata r:id="rId17" o:title=""/>
          </v:shape>
        </w:pict>
      </w:r>
    </w:p>
    <w:p w:rsidR="001230A6" w:rsidRDefault="001230A6" w:rsidP="0089341B">
      <w:pPr>
        <w:rPr>
          <w:rFonts w:ascii="Calibri" w:hAnsi="Calibri"/>
        </w:rPr>
      </w:pPr>
      <w:r w:rsidRPr="0089341B">
        <w:rPr>
          <w:rFonts w:ascii="Calibri" w:hAnsi="Calibri"/>
        </w:rPr>
        <w:t>Распределение выживших и умерших от количества братьев и сестер</w:t>
      </w:r>
    </w:p>
    <w:p w:rsidR="001230A6" w:rsidRDefault="001230A6" w:rsidP="0089341B">
      <w:pPr>
        <w:rPr>
          <w:rFonts w:ascii="Calibri" w:hAnsi="Calibri"/>
        </w:rPr>
      </w:pPr>
      <w:r w:rsidRPr="00F236F4">
        <w:rPr>
          <w:rFonts w:ascii="Calibri" w:hAnsi="Calibri"/>
          <w:noProof/>
        </w:rPr>
        <w:pict>
          <v:shape id="Рисунок 17" o:spid="_x0000_i1036" type="#_x0000_t75" style="width:466.5pt;height:236.25pt;visibility:visible">
            <v:imagedata r:id="rId18" o:title=""/>
          </v:shape>
        </w:pict>
      </w:r>
    </w:p>
    <w:p w:rsidR="001230A6" w:rsidRDefault="001230A6" w:rsidP="0089341B">
      <w:pPr>
        <w:rPr>
          <w:rFonts w:ascii="Calibri" w:hAnsi="Calibri"/>
        </w:rPr>
      </w:pPr>
      <w:r w:rsidRPr="0089341B">
        <w:rPr>
          <w:rFonts w:ascii="Calibri" w:hAnsi="Calibri"/>
        </w:rPr>
        <w:t>Распределение выживших и умерших по цене билета Fare</w:t>
      </w:r>
    </w:p>
    <w:p w:rsidR="001230A6" w:rsidRDefault="001230A6" w:rsidP="0089341B">
      <w:pPr>
        <w:rPr>
          <w:rFonts w:ascii="Calibri" w:hAnsi="Calibri"/>
        </w:rPr>
      </w:pPr>
      <w:r w:rsidRPr="00F236F4">
        <w:rPr>
          <w:rFonts w:ascii="Calibri" w:hAnsi="Calibri"/>
          <w:noProof/>
        </w:rPr>
        <w:pict>
          <v:shape id="Рисунок 18" o:spid="_x0000_i1037" type="#_x0000_t75" style="width:466.5pt;height:234.75pt;visibility:visible">
            <v:imagedata r:id="rId19" o:title=""/>
          </v:shape>
        </w:pict>
      </w:r>
    </w:p>
    <w:p w:rsidR="001230A6" w:rsidRDefault="001230A6" w:rsidP="0089341B">
      <w:pPr>
        <w:jc w:val="center"/>
        <w:rPr>
          <w:rFonts w:ascii="Calibri" w:hAnsi="Calibri"/>
          <w:b/>
          <w:sz w:val="28"/>
        </w:rPr>
      </w:pPr>
      <w:r w:rsidRPr="0089341B">
        <w:rPr>
          <w:rFonts w:ascii="Calibri" w:hAnsi="Calibri"/>
          <w:b/>
          <w:sz w:val="28"/>
        </w:rPr>
        <w:t>Выводы по визуализации</w:t>
      </w:r>
    </w:p>
    <w:p w:rsidR="001230A6" w:rsidRPr="0089341B" w:rsidRDefault="001230A6" w:rsidP="0089341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 w:rsidRPr="0089341B">
        <w:rPr>
          <w:rFonts w:ascii="Helvetica" w:hAnsi="Helvetica" w:cs="Times New Roman"/>
          <w:color w:val="000000"/>
          <w:sz w:val="21"/>
          <w:szCs w:val="21"/>
        </w:rPr>
        <w:t>По первому графику можно сделать вывод, что люди из 3-ого класса умирают чаше всех остальных. Выживают же чаще всех люди из первого класса. Люди из второго класса могут с примерно равной вероятностью выжить или умереть</w:t>
      </w:r>
    </w:p>
    <w:p w:rsidR="001230A6" w:rsidRPr="0089341B" w:rsidRDefault="001230A6" w:rsidP="0089341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 w:rsidRPr="0089341B">
        <w:rPr>
          <w:rFonts w:ascii="Helvetica" w:hAnsi="Helvetica" w:cs="Times New Roman"/>
          <w:color w:val="000000"/>
          <w:sz w:val="21"/>
          <w:szCs w:val="21"/>
        </w:rPr>
        <w:t>По второму графику можно сделать вывод,что мужчины значительно чаще умирали на титанике чем женщины.При том женщины выживали примерно в 2 раза чаще чем умирали</w:t>
      </w:r>
    </w:p>
    <w:p w:rsidR="001230A6" w:rsidRPr="0089341B" w:rsidRDefault="001230A6" w:rsidP="0089341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 w:rsidRPr="0089341B">
        <w:rPr>
          <w:rFonts w:ascii="Helvetica" w:hAnsi="Helvetica" w:cs="Times New Roman"/>
          <w:color w:val="000000"/>
          <w:sz w:val="21"/>
          <w:szCs w:val="21"/>
        </w:rPr>
        <w:t>По третьему графику можно сделать вывод, что количество выживших и умерших людей примерно 30 лет больше всех остальных.</w:t>
      </w:r>
    </w:p>
    <w:p w:rsidR="001230A6" w:rsidRPr="0089341B" w:rsidRDefault="001230A6" w:rsidP="0089341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 w:rsidRPr="0089341B">
        <w:rPr>
          <w:rFonts w:ascii="Helvetica" w:hAnsi="Helvetica" w:cs="Times New Roman"/>
          <w:color w:val="000000"/>
          <w:sz w:val="21"/>
          <w:szCs w:val="21"/>
        </w:rPr>
        <w:t>По четвертому графику можно сделать вывод, что если у пассижира нету братьв или сестер, то он с большей вероятностью погибнет</w:t>
      </w:r>
    </w:p>
    <w:p w:rsidR="001230A6" w:rsidRPr="0089341B" w:rsidRDefault="001230A6" w:rsidP="0089341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 w:rsidRPr="0089341B">
        <w:rPr>
          <w:rFonts w:ascii="Helvetica" w:hAnsi="Helvetica" w:cs="Times New Roman"/>
          <w:color w:val="000000"/>
          <w:sz w:val="21"/>
          <w:szCs w:val="21"/>
        </w:rPr>
        <w:t>По пятому графику можно сделать вывод,что больше всех умирают люди с билетами до примерно 100 долларов. Также можно сказать, что люди чья стоимость билетов находится около 500 долларов не умирают.</w:t>
      </w:r>
    </w:p>
    <w:p w:rsidR="001230A6" w:rsidRPr="0089341B" w:rsidRDefault="001230A6" w:rsidP="0089341B">
      <w:pPr>
        <w:rPr>
          <w:rFonts w:ascii="Calibri" w:hAnsi="Calibri"/>
        </w:rPr>
      </w:pPr>
    </w:p>
    <w:sectPr w:rsidR="001230A6" w:rsidRPr="0089341B" w:rsidSect="00FA3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0A6" w:rsidRDefault="001230A6" w:rsidP="00BD2C68">
      <w:r>
        <w:separator/>
      </w:r>
    </w:p>
  </w:endnote>
  <w:endnote w:type="continuationSeparator" w:id="0">
    <w:p w:rsidR="001230A6" w:rsidRDefault="001230A6" w:rsidP="00BD2C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0A6" w:rsidRDefault="001230A6" w:rsidP="00BD2C68">
      <w:r>
        <w:separator/>
      </w:r>
    </w:p>
  </w:footnote>
  <w:footnote w:type="continuationSeparator" w:id="0">
    <w:p w:rsidR="001230A6" w:rsidRDefault="001230A6" w:rsidP="00BD2C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30FC"/>
    <w:multiLevelType w:val="multilevel"/>
    <w:tmpl w:val="DD48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A714F9"/>
    <w:multiLevelType w:val="multilevel"/>
    <w:tmpl w:val="715C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3B45A2"/>
    <w:multiLevelType w:val="multilevel"/>
    <w:tmpl w:val="4ABA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1594"/>
    <w:rsid w:val="00021520"/>
    <w:rsid w:val="001230A6"/>
    <w:rsid w:val="00142958"/>
    <w:rsid w:val="002C1E4F"/>
    <w:rsid w:val="003F49C2"/>
    <w:rsid w:val="004F41CA"/>
    <w:rsid w:val="005F1594"/>
    <w:rsid w:val="00612DB9"/>
    <w:rsid w:val="006379AD"/>
    <w:rsid w:val="006D117D"/>
    <w:rsid w:val="007153FE"/>
    <w:rsid w:val="007657ED"/>
    <w:rsid w:val="008059B7"/>
    <w:rsid w:val="0089341B"/>
    <w:rsid w:val="009B02EC"/>
    <w:rsid w:val="00B22970"/>
    <w:rsid w:val="00B42BEE"/>
    <w:rsid w:val="00B46788"/>
    <w:rsid w:val="00BD2C68"/>
    <w:rsid w:val="00C42124"/>
    <w:rsid w:val="00C63F3D"/>
    <w:rsid w:val="00D86E9B"/>
    <w:rsid w:val="00F236F4"/>
    <w:rsid w:val="00FA3751"/>
    <w:rsid w:val="00FF1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Subtle 1" w:locked="1" w:semiHidden="0" w:uiPriority="0" w:unhideWhenUsed="0"/>
    <w:lsdException w:name="Table Web 2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F1594"/>
    <w:rPr>
      <w:rFonts w:ascii="Liberation Serif" w:hAnsi="Liberation Serif" w:cs="Liberation Serif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F1594"/>
    <w:pPr>
      <w:keepNext/>
      <w:keepLines/>
      <w:spacing w:before="24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6788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B02EC"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1F3763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F1594"/>
    <w:rPr>
      <w:rFonts w:ascii="Calibri Light" w:hAnsi="Calibri Light" w:cs="Times New Roman"/>
      <w:color w:val="2F5496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46788"/>
    <w:rPr>
      <w:rFonts w:ascii="Calibri Light" w:hAnsi="Calibri Light" w:cs="Times New Roman"/>
      <w:color w:val="2F5496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B02EC"/>
    <w:rPr>
      <w:rFonts w:ascii="Calibri Light" w:hAnsi="Calibri Light" w:cs="Times New Roman"/>
      <w:color w:val="1F3763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99"/>
    <w:qFormat/>
    <w:rsid w:val="005F1594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99"/>
    <w:rsid w:val="005F1594"/>
    <w:pPr>
      <w:spacing w:after="100"/>
    </w:pPr>
  </w:style>
  <w:style w:type="character" w:styleId="Hyperlink">
    <w:name w:val="Hyperlink"/>
    <w:basedOn w:val="DefaultParagraphFont"/>
    <w:uiPriority w:val="99"/>
    <w:rsid w:val="005F1594"/>
    <w:rPr>
      <w:rFonts w:cs="Times New Roman"/>
      <w:color w:val="0563C1"/>
      <w:u w:val="single"/>
    </w:rPr>
  </w:style>
  <w:style w:type="paragraph" w:styleId="TOC2">
    <w:name w:val="toc 2"/>
    <w:basedOn w:val="Normal"/>
    <w:next w:val="Normal"/>
    <w:autoRedefine/>
    <w:uiPriority w:val="99"/>
    <w:rsid w:val="00B46788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rsid w:val="00BD2C6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D2C68"/>
    <w:rPr>
      <w:rFonts w:ascii="Liberation Serif" w:eastAsia="Times New Roman" w:hAnsi="Liberation Serif" w:cs="Liberation Serif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rsid w:val="00BD2C6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D2C68"/>
    <w:rPr>
      <w:rFonts w:ascii="Liberation Serif" w:eastAsia="Times New Roman" w:hAnsi="Liberation Serif" w:cs="Liberation Serif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000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571</TotalTime>
  <Pages>6</Pages>
  <Words>494</Words>
  <Characters>2820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Рябыкин</dc:creator>
  <cp:keywords/>
  <dc:description/>
  <cp:lastModifiedBy>murlchal2</cp:lastModifiedBy>
  <cp:revision>9</cp:revision>
  <cp:lastPrinted>2021-09-05T03:24:00Z</cp:lastPrinted>
  <dcterms:created xsi:type="dcterms:W3CDTF">2021-09-04T18:28:00Z</dcterms:created>
  <dcterms:modified xsi:type="dcterms:W3CDTF">2022-12-07T20:40:00Z</dcterms:modified>
</cp:coreProperties>
</file>