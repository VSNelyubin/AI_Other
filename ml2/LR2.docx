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203" w:rsidRDefault="008B0203" w:rsidP="005F1594">
      <w:pPr>
        <w:spacing w:before="240" w:after="24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авиационный институт</w:t>
      </w:r>
    </w:p>
    <w:p w:rsidR="008B0203" w:rsidRDefault="008B0203" w:rsidP="005F1594">
      <w:pPr>
        <w:spacing w:before="240" w:after="24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:rsidR="008B0203" w:rsidRDefault="008B0203" w:rsidP="005F1594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Институт: «Информационные технологии и прикладная математика»</w:t>
      </w:r>
    </w:p>
    <w:p w:rsidR="008B0203" w:rsidRDefault="008B0203" w:rsidP="005F1594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Кафедра: 80</w:t>
      </w:r>
      <w:r w:rsidRPr="005F1594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«Вычислительная математика и программирование»</w:t>
      </w:r>
    </w:p>
    <w:p w:rsidR="008B0203" w:rsidRDefault="008B0203" w:rsidP="005F1594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:rsidR="008B0203" w:rsidRDefault="008B0203" w:rsidP="005F1594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:rsidR="008B0203" w:rsidRDefault="008B0203" w:rsidP="005F1594">
      <w:pPr>
        <w:spacing w:before="240" w:after="240"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8B0203" w:rsidRDefault="008B0203" w:rsidP="005F1594">
      <w:pPr>
        <w:spacing w:before="240" w:after="24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Дисциплина: «Искусственный интеллект»</w:t>
      </w:r>
    </w:p>
    <w:p w:rsidR="008B0203" w:rsidRDefault="008B0203" w:rsidP="005F1594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:rsidR="008B0203" w:rsidRDefault="008B0203" w:rsidP="005F1594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:rsidR="008B0203" w:rsidRDefault="008B0203" w:rsidP="005F1594">
      <w:pPr>
        <w:spacing w:before="24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:rsidR="008B0203" w:rsidRDefault="008B0203" w:rsidP="005F1594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B0203" w:rsidRDefault="008B0203" w:rsidP="005F1594">
      <w:pPr>
        <w:spacing w:before="240" w:after="24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8B0203" w:rsidRPr="00CC38AC" w:rsidRDefault="008B0203" w:rsidP="005F1594">
      <w:pPr>
        <w:spacing w:before="240" w:after="240"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Студент:</w:t>
      </w:r>
      <w:r w:rsidRPr="00CC38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Нелюбин В.С.</w:t>
      </w:r>
    </w:p>
    <w:p w:rsidR="008B0203" w:rsidRDefault="008B0203" w:rsidP="005F1594">
      <w:pPr>
        <w:spacing w:before="240" w:after="240"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Группа: М8О-406Б-19</w:t>
      </w:r>
    </w:p>
    <w:p w:rsidR="008B0203" w:rsidRDefault="008B0203" w:rsidP="005F1594">
      <w:pPr>
        <w:spacing w:before="240" w:after="240"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Преподаватель: Сошников Д.В.</w:t>
      </w:r>
    </w:p>
    <w:p w:rsidR="008B0203" w:rsidRDefault="008B0203" w:rsidP="005F1594">
      <w:pPr>
        <w:spacing w:before="240" w:after="240"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Дата:</w:t>
      </w:r>
      <w:r w:rsidRPr="00CC38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07.12.2022</w:t>
      </w:r>
    </w:p>
    <w:p w:rsidR="008B0203" w:rsidRDefault="008B0203" w:rsidP="005F1594">
      <w:pPr>
        <w:spacing w:before="240" w:after="240"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Оценка: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8B0203" w:rsidRDefault="008B0203" w:rsidP="005F1594">
      <w:pPr>
        <w:spacing w:before="240" w:after="24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8B0203" w:rsidRDefault="008B0203" w:rsidP="005F1594">
      <w:pPr>
        <w:spacing w:before="240" w:after="24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8B0203" w:rsidRDefault="008B0203" w:rsidP="005F1594">
      <w:pPr>
        <w:spacing w:before="240" w:after="24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8B0203" w:rsidRPr="009B02EC" w:rsidRDefault="008B0203" w:rsidP="005F1594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Москва</w:t>
      </w:r>
      <w:r w:rsidRPr="009B02EC">
        <w:rPr>
          <w:rFonts w:ascii="Times New Roman" w:hAnsi="Times New Roman" w:cs="Times New Roman"/>
          <w:b/>
          <w:sz w:val="22"/>
          <w:szCs w:val="22"/>
        </w:rPr>
        <w:t xml:space="preserve"> 2022</w:t>
      </w:r>
    </w:p>
    <w:p w:rsidR="008B0203" w:rsidRPr="009B02EC" w:rsidRDefault="008B0203" w:rsidP="005F1594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8B0203" w:rsidRPr="009B02EC" w:rsidRDefault="008B0203" w:rsidP="005F159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0203" w:rsidRDefault="008B0203" w:rsidP="002C1E4F">
      <w:pPr>
        <w:rPr>
          <w:rFonts w:ascii="Calibri" w:hAnsi="Calibri"/>
        </w:rPr>
      </w:pPr>
    </w:p>
    <w:p w:rsidR="008B0203" w:rsidRDefault="008B0203" w:rsidP="002C1E4F">
      <w:pPr>
        <w:rPr>
          <w:rFonts w:ascii="Calibri" w:hAnsi="Calibri"/>
        </w:rPr>
      </w:pPr>
    </w:p>
    <w:p w:rsidR="008B0203" w:rsidRDefault="008B0203" w:rsidP="0046196E">
      <w:pPr>
        <w:jc w:val="center"/>
        <w:rPr>
          <w:rFonts w:ascii="Calibri" w:hAnsi="Calibri"/>
          <w:b/>
          <w:sz w:val="28"/>
        </w:rPr>
      </w:pPr>
      <w:r w:rsidRPr="0046196E">
        <w:rPr>
          <w:rFonts w:ascii="Calibri" w:hAnsi="Calibri"/>
          <w:b/>
          <w:sz w:val="28"/>
        </w:rPr>
        <w:t>Дерево решений</w:t>
      </w:r>
    </w:p>
    <w:p w:rsidR="008B0203" w:rsidRPr="0046196E" w:rsidRDefault="008B0203" w:rsidP="00D74FA2">
      <w:pPr>
        <w:rPr>
          <w:rFonts w:ascii="Calibri" w:hAnsi="Calibri"/>
        </w:rPr>
      </w:pPr>
      <w:r>
        <w:rPr>
          <w:rFonts w:ascii="Calibri" w:hAnsi="Calibri"/>
        </w:rPr>
        <w:t xml:space="preserve">Обучим модель и выведем метрики для собственного модели </w:t>
      </w:r>
    </w:p>
    <w:p w:rsidR="008B0203" w:rsidRPr="0046196E" w:rsidRDefault="008B0203" w:rsidP="00D74FA2">
      <w:pPr>
        <w:rPr>
          <w:rFonts w:ascii="Calibri" w:hAnsi="Calibri"/>
        </w:rPr>
      </w:pPr>
      <w:r w:rsidRPr="00A4507C">
        <w:rPr>
          <w:rFonts w:ascii="Calibri" w:hAnsi="Calibr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05pt;height:188.25pt;visibility:visible">
            <v:imagedata r:id="rId7" o:title=""/>
          </v:shape>
        </w:pict>
      </w:r>
    </w:p>
    <w:p w:rsidR="008B0203" w:rsidRPr="0046196E" w:rsidRDefault="008B0203" w:rsidP="0046196E">
      <w:pPr>
        <w:rPr>
          <w:rFonts w:ascii="Calibri" w:hAnsi="Calibri"/>
        </w:rPr>
      </w:pPr>
      <w:r>
        <w:rPr>
          <w:rFonts w:ascii="Calibri" w:hAnsi="Calibri"/>
        </w:rPr>
        <w:t xml:space="preserve">Обучим модель и выведем метрики для модели из </w:t>
      </w:r>
      <w:r>
        <w:rPr>
          <w:rFonts w:ascii="Calibri" w:hAnsi="Calibri"/>
          <w:lang w:val="en-US"/>
        </w:rPr>
        <w:t>sklearn</w:t>
      </w:r>
      <w:r>
        <w:rPr>
          <w:rFonts w:ascii="Calibri" w:hAnsi="Calibri"/>
        </w:rPr>
        <w:t xml:space="preserve"> </w:t>
      </w:r>
    </w:p>
    <w:p w:rsidR="008B0203" w:rsidRDefault="008B0203" w:rsidP="0046196E">
      <w:pPr>
        <w:rPr>
          <w:rFonts w:ascii="Calibri" w:hAnsi="Calibri"/>
        </w:rPr>
      </w:pPr>
      <w:r w:rsidRPr="00A4507C">
        <w:rPr>
          <w:rFonts w:ascii="Calibri" w:hAnsi="Calibri"/>
          <w:noProof/>
        </w:rPr>
        <w:pict>
          <v:shape id="Рисунок 2" o:spid="_x0000_i1026" type="#_x0000_t75" style="width:399pt;height:188.25pt;visibility:visible">
            <v:imagedata r:id="rId8" o:title=""/>
          </v:shape>
        </w:pict>
      </w:r>
    </w:p>
    <w:p w:rsidR="008B0203" w:rsidRPr="0046196E" w:rsidRDefault="008B0203" w:rsidP="0046196E">
      <w:pPr>
        <w:jc w:val="center"/>
        <w:rPr>
          <w:rFonts w:ascii="Calibri" w:hAnsi="Calibri"/>
          <w:b/>
          <w:sz w:val="28"/>
        </w:rPr>
      </w:pPr>
      <w:r w:rsidRPr="0046196E">
        <w:rPr>
          <w:rFonts w:ascii="Calibri" w:hAnsi="Calibri"/>
          <w:b/>
          <w:sz w:val="28"/>
        </w:rPr>
        <w:t>Random forest</w:t>
      </w:r>
    </w:p>
    <w:p w:rsidR="008B0203" w:rsidRPr="0046196E" w:rsidRDefault="008B0203" w:rsidP="0046196E">
      <w:pPr>
        <w:rPr>
          <w:rFonts w:ascii="Calibri" w:hAnsi="Calibri"/>
        </w:rPr>
      </w:pPr>
      <w:r>
        <w:rPr>
          <w:rFonts w:ascii="Calibri" w:hAnsi="Calibri"/>
        </w:rPr>
        <w:t xml:space="preserve">Обучим модель и выведем метрики для собственного модели </w:t>
      </w:r>
    </w:p>
    <w:p w:rsidR="008B0203" w:rsidRPr="0046196E" w:rsidRDefault="008B0203" w:rsidP="0046196E">
      <w:pPr>
        <w:rPr>
          <w:rFonts w:ascii="Calibri" w:hAnsi="Calibri"/>
        </w:rPr>
      </w:pPr>
      <w:r w:rsidRPr="00A4507C">
        <w:rPr>
          <w:rFonts w:ascii="Calibri" w:hAnsi="Calibri"/>
          <w:noProof/>
        </w:rPr>
        <w:pict>
          <v:shape id="Рисунок 3" o:spid="_x0000_i1027" type="#_x0000_t75" style="width:374.25pt;height:180pt;visibility:visible">
            <v:imagedata r:id="rId9" o:title=""/>
          </v:shape>
        </w:pict>
      </w:r>
    </w:p>
    <w:p w:rsidR="008B0203" w:rsidRPr="0046196E" w:rsidRDefault="008B0203" w:rsidP="0046196E">
      <w:pPr>
        <w:rPr>
          <w:rFonts w:ascii="Calibri" w:hAnsi="Calibri"/>
        </w:rPr>
      </w:pPr>
      <w:r>
        <w:rPr>
          <w:rFonts w:ascii="Calibri" w:hAnsi="Calibri"/>
        </w:rPr>
        <w:t xml:space="preserve">Обучим модель и выведем метрики для модели из </w:t>
      </w:r>
      <w:r>
        <w:rPr>
          <w:rFonts w:ascii="Calibri" w:hAnsi="Calibri"/>
          <w:lang w:val="en-US"/>
        </w:rPr>
        <w:t>sklearn</w:t>
      </w:r>
      <w:r>
        <w:rPr>
          <w:rFonts w:ascii="Calibri" w:hAnsi="Calibri"/>
        </w:rPr>
        <w:t xml:space="preserve"> </w:t>
      </w:r>
    </w:p>
    <w:p w:rsidR="008B0203" w:rsidRDefault="008B0203" w:rsidP="00D74FA2">
      <w:pPr>
        <w:rPr>
          <w:rFonts w:ascii="Calibri" w:hAnsi="Calibri"/>
        </w:rPr>
      </w:pPr>
      <w:r w:rsidRPr="00A4507C">
        <w:rPr>
          <w:rFonts w:ascii="Calibri" w:hAnsi="Calibri"/>
          <w:noProof/>
        </w:rPr>
        <w:pict>
          <v:shape id="Рисунок 4" o:spid="_x0000_i1028" type="#_x0000_t75" style="width:381pt;height:178.5pt;visibility:visible">
            <v:imagedata r:id="rId10" o:title=""/>
          </v:shape>
        </w:pict>
      </w:r>
    </w:p>
    <w:p w:rsidR="008B0203" w:rsidRDefault="008B0203" w:rsidP="0046196E">
      <w:pPr>
        <w:jc w:val="center"/>
        <w:rPr>
          <w:rFonts w:ascii="Calibri" w:hAnsi="Calibri"/>
          <w:b/>
          <w:sz w:val="28"/>
        </w:rPr>
      </w:pPr>
      <w:r w:rsidRPr="0046196E">
        <w:rPr>
          <w:rFonts w:ascii="Calibri" w:hAnsi="Calibri"/>
          <w:b/>
          <w:sz w:val="28"/>
        </w:rPr>
        <w:t>Gradient boosting</w:t>
      </w:r>
    </w:p>
    <w:p w:rsidR="008B0203" w:rsidRDefault="008B0203" w:rsidP="0046196E">
      <w:pPr>
        <w:rPr>
          <w:rFonts w:ascii="Calibri" w:hAnsi="Calibri"/>
        </w:rPr>
      </w:pPr>
      <w:r>
        <w:rPr>
          <w:rFonts w:ascii="Calibri" w:hAnsi="Calibri"/>
        </w:rPr>
        <w:t xml:space="preserve">Обучим модель из </w:t>
      </w:r>
      <w:r>
        <w:rPr>
          <w:rFonts w:ascii="Calibri" w:hAnsi="Calibri"/>
          <w:lang w:val="en-US"/>
        </w:rPr>
        <w:t>sklearn</w:t>
      </w:r>
      <w:r w:rsidRPr="0046196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и выведем метрики </w:t>
      </w:r>
    </w:p>
    <w:p w:rsidR="008B0203" w:rsidRDefault="008B0203" w:rsidP="0046196E">
      <w:pPr>
        <w:rPr>
          <w:rFonts w:ascii="Calibri" w:hAnsi="Calibri"/>
        </w:rPr>
      </w:pPr>
      <w:r w:rsidRPr="00A4507C">
        <w:rPr>
          <w:rFonts w:ascii="Calibri" w:hAnsi="Calibri"/>
          <w:noProof/>
        </w:rPr>
        <w:pict>
          <v:shape id="Рисунок 6" o:spid="_x0000_i1029" type="#_x0000_t75" style="width:393.75pt;height:182.25pt;visibility:visible">
            <v:imagedata r:id="rId11" o:title=""/>
          </v:shape>
        </w:pict>
      </w:r>
    </w:p>
    <w:p w:rsidR="008B0203" w:rsidRDefault="008B0203" w:rsidP="0046196E">
      <w:pPr>
        <w:jc w:val="center"/>
        <w:rPr>
          <w:rFonts w:ascii="Calibri" w:hAnsi="Calibri"/>
          <w:b/>
          <w:sz w:val="28"/>
          <w:szCs w:val="28"/>
        </w:rPr>
      </w:pPr>
      <w:r w:rsidRPr="0046196E">
        <w:rPr>
          <w:rFonts w:ascii="Calibri" w:hAnsi="Calibri"/>
          <w:b/>
          <w:sz w:val="28"/>
          <w:szCs w:val="28"/>
        </w:rPr>
        <w:t>Мягкое и жесткое голосование</w:t>
      </w:r>
    </w:p>
    <w:p w:rsidR="008B0203" w:rsidRDefault="008B0203" w:rsidP="0046196E">
      <w:pPr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 xml:space="preserve">Применим мягкое и жесткое голосование к сохраненным моделям </w:t>
      </w:r>
    </w:p>
    <w:p w:rsidR="008B0203" w:rsidRPr="0046196E" w:rsidRDefault="008B0203" w:rsidP="0046196E">
      <w:pPr>
        <w:rPr>
          <w:rFonts w:ascii="Calibri" w:hAnsi="Calibri"/>
          <w:szCs w:val="28"/>
        </w:rPr>
      </w:pPr>
      <w:r w:rsidRPr="00A4507C">
        <w:rPr>
          <w:rFonts w:ascii="Calibri" w:hAnsi="Calibri"/>
          <w:noProof/>
          <w:szCs w:val="28"/>
        </w:rPr>
        <w:pict>
          <v:shape id="Рисунок 9" o:spid="_x0000_i1030" type="#_x0000_t75" style="width:462.75pt;height:83.25pt;visibility:visible">
            <v:imagedata r:id="rId12" o:title=""/>
          </v:shape>
        </w:pict>
      </w:r>
    </w:p>
    <w:p w:rsidR="008B0203" w:rsidRPr="00D74FA2" w:rsidRDefault="008B0203" w:rsidP="00D74FA2">
      <w:pPr>
        <w:rPr>
          <w:rFonts w:ascii="Calibri" w:hAnsi="Calibri"/>
        </w:rPr>
      </w:pPr>
    </w:p>
    <w:sectPr w:rsidR="008B0203" w:rsidRPr="00D74FA2" w:rsidSect="00CD4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203" w:rsidRDefault="008B0203" w:rsidP="00BD2C68">
      <w:r>
        <w:separator/>
      </w:r>
    </w:p>
  </w:endnote>
  <w:endnote w:type="continuationSeparator" w:id="0">
    <w:p w:rsidR="008B0203" w:rsidRDefault="008B0203" w:rsidP="00BD2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203" w:rsidRDefault="008B0203" w:rsidP="00BD2C68">
      <w:r>
        <w:separator/>
      </w:r>
    </w:p>
  </w:footnote>
  <w:footnote w:type="continuationSeparator" w:id="0">
    <w:p w:rsidR="008B0203" w:rsidRDefault="008B0203" w:rsidP="00BD2C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30FC"/>
    <w:multiLevelType w:val="multilevel"/>
    <w:tmpl w:val="DD48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714F9"/>
    <w:multiLevelType w:val="multilevel"/>
    <w:tmpl w:val="715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3B45A2"/>
    <w:multiLevelType w:val="multilevel"/>
    <w:tmpl w:val="4AB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1594"/>
    <w:rsid w:val="00021520"/>
    <w:rsid w:val="00045281"/>
    <w:rsid w:val="00142958"/>
    <w:rsid w:val="002C1E4F"/>
    <w:rsid w:val="0046196E"/>
    <w:rsid w:val="004F41CA"/>
    <w:rsid w:val="005F1594"/>
    <w:rsid w:val="00612DB9"/>
    <w:rsid w:val="006379AD"/>
    <w:rsid w:val="007153FE"/>
    <w:rsid w:val="007657ED"/>
    <w:rsid w:val="008059B7"/>
    <w:rsid w:val="00865192"/>
    <w:rsid w:val="0089341B"/>
    <w:rsid w:val="008B0203"/>
    <w:rsid w:val="009B02EC"/>
    <w:rsid w:val="009D1A16"/>
    <w:rsid w:val="00A4507C"/>
    <w:rsid w:val="00B42BEE"/>
    <w:rsid w:val="00B46788"/>
    <w:rsid w:val="00BD2C68"/>
    <w:rsid w:val="00C42124"/>
    <w:rsid w:val="00C63F3D"/>
    <w:rsid w:val="00CC38AC"/>
    <w:rsid w:val="00CD4A70"/>
    <w:rsid w:val="00D677F5"/>
    <w:rsid w:val="00D74FA2"/>
    <w:rsid w:val="00FE4B4B"/>
    <w:rsid w:val="00FF1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1" w:locked="1" w:semiHidden="0" w:uiPriority="0" w:unhideWhenUsed="0"/>
    <w:lsdException w:name="Table Web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F1594"/>
    <w:rPr>
      <w:rFonts w:ascii="Liberation Serif" w:hAnsi="Liberation Serif" w:cs="Liberation Serif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F1594"/>
    <w:pPr>
      <w:keepNext/>
      <w:keepLines/>
      <w:spacing w:before="24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6788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B02EC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3763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F1594"/>
    <w:rPr>
      <w:rFonts w:ascii="Calibri Light" w:hAnsi="Calibri Light" w:cs="Times New Roman"/>
      <w:color w:val="2F5496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46788"/>
    <w:rPr>
      <w:rFonts w:ascii="Calibri Light" w:hAnsi="Calibri Light" w:cs="Times New Roman"/>
      <w:color w:val="2F5496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B02EC"/>
    <w:rPr>
      <w:rFonts w:ascii="Calibri Light" w:hAnsi="Calibri Light" w:cs="Times New Roman"/>
      <w:color w:val="1F3763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99"/>
    <w:qFormat/>
    <w:rsid w:val="005F159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99"/>
    <w:rsid w:val="005F1594"/>
    <w:pPr>
      <w:spacing w:after="100"/>
    </w:pPr>
  </w:style>
  <w:style w:type="character" w:styleId="Hyperlink">
    <w:name w:val="Hyperlink"/>
    <w:basedOn w:val="DefaultParagraphFont"/>
    <w:uiPriority w:val="99"/>
    <w:rsid w:val="005F1594"/>
    <w:rPr>
      <w:rFonts w:cs="Times New Roman"/>
      <w:color w:val="0563C1"/>
      <w:u w:val="single"/>
    </w:rPr>
  </w:style>
  <w:style w:type="paragraph" w:styleId="TOC2">
    <w:name w:val="toc 2"/>
    <w:basedOn w:val="Normal"/>
    <w:next w:val="Normal"/>
    <w:autoRedefine/>
    <w:uiPriority w:val="99"/>
    <w:rsid w:val="00B46788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rsid w:val="00BD2C6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D2C68"/>
    <w:rPr>
      <w:rFonts w:ascii="Liberation Serif" w:eastAsia="Times New Roman" w:hAnsi="Liberation Serif" w:cs="Liberation Serif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BD2C6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D2C68"/>
    <w:rPr>
      <w:rFonts w:ascii="Liberation Serif" w:eastAsia="Times New Roman" w:hAnsi="Liberation Serif" w:cs="Liberation Serif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21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586</TotalTime>
  <Pages>3</Pages>
  <Words>116</Words>
  <Characters>663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murlchal2</cp:lastModifiedBy>
  <cp:revision>11</cp:revision>
  <cp:lastPrinted>2021-09-05T03:24:00Z</cp:lastPrinted>
  <dcterms:created xsi:type="dcterms:W3CDTF">2021-09-04T18:28:00Z</dcterms:created>
  <dcterms:modified xsi:type="dcterms:W3CDTF">2022-12-07T20:38:00Z</dcterms:modified>
</cp:coreProperties>
</file>